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>
      <w:pPr>
        <w:spacing w:after="0"/>
        <w:jc w:val="center"/>
        <w:rPr>
          <w:b/>
        </w:rPr>
      </w:pPr>
    </w:p>
    <w:tbl>
      <w:tblPr>
        <w:jc w:val="left"/>
        <w:tblInd w:w="0" w:type="dx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95"/>
        <w:gridCol w:w="4335"/>
      </w:tblGrid>
      <w:tr>
        <w:tc>
          <w:tcPr>
            <w:tcW w:w="4695" w:type="dxa"/>
          </w:tcPr>
          <w:p>
            <w:pPr>
              <w:spacing w:after="0" w:line="240" w:lineRule="auto"/>
            </w:pPr>
            <w:r>
              <w:t>Date</w:t>
            </w:r>
          </w:p>
        </w:tc>
        <w:tc>
          <w:tcPr>
            <w:tcW w:w="4335" w:type="dxa"/>
          </w:tcPr>
          <w:p>
            <w:pPr>
              <w:spacing w:after="0" w:line="240" w:lineRule="auto"/>
            </w:pPr>
            <w:r>
              <w:t>16 junJune 2025</w:t>
            </w:r>
          </w:p>
        </w:tc>
      </w:tr>
      <w:tr>
        <w:tc>
          <w:tcPr>
            <w:tcW w:w="4695" w:type="dxa"/>
          </w:tcPr>
          <w:p>
            <w:pPr>
              <w:spacing w:after="0" w:line="240" w:lineRule="auto"/>
            </w:pPr>
            <w:r>
              <w:t>Team ID</w:t>
            </w:r>
          </w:p>
        </w:tc>
        <w:tc>
          <w:tcPr>
            <w:tcW w:w="4335" w:type="dxa"/>
          </w:tcPr>
          <w:p>
            <w:pPr>
              <w:spacing w:after="0" w:line="240" w:lineRule="auto"/>
            </w:pPr>
            <w:r>
              <w:t>LTVIP2025TMID14955</w:t>
            </w:r>
          </w:p>
        </w:tc>
      </w:tr>
      <w:tr>
        <w:tc>
          <w:tcPr>
            <w:tcW w:w="4695" w:type="dxa"/>
          </w:tcPr>
          <w:p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335" w:type="dxa"/>
          </w:tcPr>
          <w:p>
            <w:pPr>
              <w:spacing w:after="0" w:line="240" w:lineRule="auto"/>
            </w:pPr>
            <w:r>
              <w:t xml:space="preserve">Traffic telligence:Ad Advance traffic volume estimation with Machine Learning </w:t>
            </w:r>
          </w:p>
        </w:tc>
      </w:tr>
      <w:tr>
        <w:tc>
          <w:tcPr>
            <w:tcW w:w="4695" w:type="dxa"/>
          </w:tcPr>
          <w:p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335" w:type="dxa"/>
          </w:tcPr>
          <w:p>
            <w:pPr>
              <w:spacing w:after="0" w:line="240" w:lineRule="auto"/>
            </w:pPr>
            <w:r>
              <w:t>2 Marks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b/>
        </w:rPr>
        <w:t>Proposed Solution Template:</w:t>
      </w:r>
      <w:bookmarkStart w:id="0" w:name="_GoBack"/>
      <w:bookmarkEnd w:id="0"/>
    </w:p>
    <w:p>
      <w:r>
        <w:t>Section</w:t>
        <w:tab/>
        <w:t>Details / Description</w:t>
      </w:r>
    </w:p>
    <w:p>
      <w:r>
        <w:t>Problem Statement</w:t>
        <w:tab/>
        <w:t>Clearly define the issue or challenge the solution aims to address.</w:t>
      </w:r>
    </w:p>
    <w:p>
      <w:r>
        <w:t>Objectives</w:t>
        <w:tab/>
        <w:t>List the key goals the solution is intended to achieve.</w:t>
      </w:r>
    </w:p>
    <w:p>
      <w:r>
        <w:t>Proposed Solution</w:t>
        <w:tab/>
        <w:t>Describe the solution in detail (method, technology, process, etc.).</w:t>
      </w:r>
    </w:p>
    <w:p>
      <w:r>
        <w:t>Scope</w:t>
        <w:tab/>
        <w:t>Define the boundaries of the solution – what's included and what’s excluded.</w:t>
      </w:r>
    </w:p>
    <w:p>
      <w:r>
        <w:t>Key Features</w:t>
        <w:tab/>
        <w:t>Highlight the main components or functionalities of the proposed solution.</w:t>
      </w:r>
    </w:p>
    <w:p>
      <w:r>
        <w:t>Benefits</w:t>
        <w:tab/>
        <w:t>List the expected advantages (cost savings, efficiency, user satisfaction, etc.).</w:t>
      </w:r>
    </w:p>
    <w:p>
      <w:r>
        <w:t>Risks &amp; Mitigation</w:t>
        <w:tab/>
        <w:t>Identify potential risks and how they will be managed or minimized.</w:t>
      </w:r>
    </w:p>
    <w:p>
      <w:r>
        <w:t>Implementation Plan</w:t>
        <w:tab/>
        <w:t>Outline how the solution will be deployed, including key phases and timelines.</w:t>
      </w:r>
    </w:p>
    <w:p>
      <w:r>
        <w:t>Resource Requirements</w:t>
        <w:tab/>
        <w:t>Detail needed resources (personnel, budget, tools, equipment).</w:t>
      </w:r>
    </w:p>
    <w:p>
      <w:r>
        <w:t>Success Criteria</w:t>
        <w:tab/>
        <w:t>Define how success will be measured (KPIs, milestones, performance indicators).</w:t>
      </w:r>
    </w:p>
    <w:p>
      <w:r>
        <w:t>Timeline</w:t>
        <w:tab/>
        <w:t>Provide an estimated schedule (phases, start and end dates).</w:t>
      </w:r>
    </w:p>
    <w:p>
      <w:r>
        <w:t>Conclusion / Summary</w:t>
        <w:tab/>
        <w:t>Recap the proposed solution and its anticipated impact.</w:t>
      </w:r>
    </w:p>
    <w:p/>
    <w:sectPr>
      <w:pgSz w:w="11906" w:h="16838"/>
      <w:pgMar w:top="851" w:right="1440" w:bottom="1440" w:left="1440" w:header="708" w:footer="708" w:gutter="0"/>
      <w:pgNumType w:start="1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variable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Calibri" w:eastAsia="Calibri" w:cs="Calibri" w:hAnsi="Calibri"/>
      <w:sz w:val="22"/>
      <w:szCs w:val="22"/>
      <w:lang w:val="en-IN" w:eastAsia="en-IN" w:bidi="ar-SA"/>
    </w:rPr>
  </w:style>
  <w:style w:type="paragraph" w:styleId="1">
    <w:name w:val="heading 1"/>
    <w:basedOn w:val="0"/>
    <w:next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0"/>
    <w:next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0"/>
    <w:next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0"/>
    <w:next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0"/>
    <w:next w:val="0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0"/>
    <w:next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10">
    <w:name w:val="Default Paragraph Font"/>
  </w:style>
  <w:style w:type="paragraph" w:styleId="15">
    <w:name w:val="Title"/>
    <w:basedOn w:val="0"/>
    <w:next w:val="0"/>
    <w:pPr>
      <w:keepNext/>
      <w:keepLines/>
      <w:spacing w:before="480" w:after="120"/>
    </w:pPr>
    <w:rPr>
      <w:b/>
      <w:sz w:val="72"/>
      <w:szCs w:val="72"/>
    </w:rPr>
  </w:style>
  <w:style w:type="character" w:styleId="16">
    <w:name w:val="Hyperlink"/>
    <w:basedOn w:val="10"/>
    <w:rPr>
      <w:color w:val="0563C1"/>
      <w:u w:val="single"/>
    </w:rPr>
  </w:style>
  <w:style w:type="character" w:customStyle="1" w:styleId="17">
    <w:name w:val="Unresolved Mention"/>
    <w:basedOn w:val="10"/>
    <w:rPr>
      <w:color w:val="605E5C"/>
      <w:shd w:val="clear" w:color="auto" w:fill="E1DFDD"/>
    </w:rPr>
  </w:style>
  <w:style w:type="paragraph" w:customStyle="1" w:styleId="18">
    <w:name w:val="List Paragraph"/>
    <w:basedOn w:val="0"/>
    <w:pPr>
      <w:ind w:left="720"/>
      <w:contextualSpacing/>
    </w:pPr>
  </w:style>
  <w:style w:type="paragraph" w:styleId="19">
    <w:name w:val="Subtitle"/>
    <w:basedOn w:val="0"/>
    <w:next w:val="0"/>
    <w:pPr>
      <w:keepNext/>
      <w:keepLines/>
      <w:spacing w:before="360" w:after="80"/>
    </w:pPr>
    <w:rPr>
      <w:rFonts w:ascii="Georgia" w:eastAsia="Georgia" w:cs="Georgia" w:hAnsi="Georgia"/>
      <w:i/>
      <w:color w:val="66666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2</TotalTime>
  <Application>Yozo_Office</Application>
  <Pages>1</Pages>
  <Words>177</Words>
  <Characters>1108</Characters>
  <Lines>29</Lines>
  <Paragraphs>24</Paragraphs>
  <CharactersWithSpaces>1261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Amarender Katkam</dc:creator>
  <cp:lastModifiedBy>vivo user</cp:lastModifiedBy>
  <cp:revision>4</cp:revision>
  <dcterms:created xsi:type="dcterms:W3CDTF">2022-09-18T16:51:00Z</dcterms:created>
  <dcterms:modified xsi:type="dcterms:W3CDTF">2025-06-28T02:41:13Z</dcterms:modified>
</cp:coreProperties>
</file>