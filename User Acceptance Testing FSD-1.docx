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jc w:val="left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16 june 2025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>LTVIP2025TMID14955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 xml:space="preserve">Traffic telligence:Ad Advance traffic volume estimation with Machine Learning </w:t>
            </w:r>
          </w:p>
        </w:tc>
      </w:tr>
      <w:t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cs="Calibri" w:hAnsi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cs="Times New Roman" w:hAnsi="Times New Roman"/>
                <w:kern w:val="0"/>
                <w:sz w:val="24"/>
                <w:szCs w:val="24"/>
                <w:lang w:eastAsia="en-IN"/>
              </w:rPr>
              <w:t xml:space="preserve">4 marks </w:t>
            </w: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b/>
          <w:bCs/>
        </w:rPr>
      </w:pPr>
      <w:r>
        <w:rPr>
          <w:b/>
          <w:bCs/>
        </w:rPr>
        <w:t>Project Overview:</w:t>
      </w:r>
      <w:bookmarkStart w:id="0" w:name="_GoBack"/>
      <w:bookmarkEnd w:id="0"/>
    </w:p>
    <w:p>
      <w:r>
        <w:t>Test Case ID</w:t>
        <w:tab/>
        <w:t>Test Scenario</w:t>
        <w:tab/>
        <w:t>Test Steps</w:t>
        <w:tab/>
        <w:t>Expected Result</w:t>
        <w:tab/>
        <w:t>Actual Result</w:t>
        <w:tab/>
        <w:t>Pass/Fail</w:t>
        <w:tab/>
        <w:t>Tester Name</w:t>
        <w:tab/>
        <w:t>Date Tested</w:t>
        <w:tab/>
        <w:t>Comments</w:t>
      </w:r>
    </w:p>
    <w:p>
      <w:r>
        <w:t>UAT001</w:t>
        <w:tab/>
        <w:t>Login functionality</w:t>
        <w:tab/>
        <w:t>1. Open login page</w:t>
      </w:r>
    </w:p>
    <w:p>
      <w:r>
        <w:t>2. Enter valid credentials</w:t>
      </w:r>
    </w:p>
    <w:p>
      <w:r>
        <w:t>3. Click login</w:t>
        <w:tab/>
        <w:t>User should be redirected to dashboard</w:t>
        <w:tab/>
        <w:t>As expected</w:t>
        <w:tab/>
        <w:t>Pass</w:t>
        <w:tab/>
        <w:t>Jane Doe</w:t>
        <w:tab/>
        <w:t>2025-06-27</w:t>
        <w:tab/>
        <w:t>-</w:t>
      </w:r>
    </w:p>
    <w:p>
      <w:r>
        <w:t>UAT002</w:t>
        <w:tab/>
        <w:t>Invalid login attempt</w:t>
        <w:tab/>
        <w:t>Enter wrong credentials and click login</w:t>
        <w:tab/>
        <w:t>Error message "Invalid login" displayed</w:t>
        <w:tab/>
        <w:t>Error shown</w:t>
        <w:tab/>
        <w:t>Pass</w:t>
        <w:tab/>
        <w:t>John Smith</w:t>
        <w:tab/>
        <w:t>2025-06-27</w:t>
        <w:tab/>
        <w:t>Confirmed error text is correct</w:t>
      </w:r>
    </w:p>
    <w:p>
      <w:r>
        <w:t>UAT003</w:t>
        <w:tab/>
        <w:t>Add item to shopping cart</w:t>
        <w:tab/>
        <w:t>1. Browse items</w:t>
      </w:r>
    </w:p>
    <w:p>
      <w:r>
        <w:t>2. Click “Add to Cart” on a product</w:t>
        <w:tab/>
        <w:t>Item should appear in shopping cart</w:t>
        <w:tab/>
        <w:t>Item not added</w:t>
        <w:tab/>
        <w:t>Fail</w:t>
        <w:tab/>
        <w:t>Sarah Lee</w:t>
        <w:tab/>
        <w:t>2025-06-28</w:t>
        <w:tab/>
        <w:t>Possible bug in cart system</w:t>
      </w:r>
    </w:p>
    <w:p>
      <w:r>
        <w:t>UAT004</w:t>
        <w:tab/>
        <w:t>Submit feedback form</w:t>
        <w:tab/>
        <w:t>Fill out form fields and submit</w:t>
        <w:tab/>
        <w:t>Confirmation message appears</w:t>
        <w:tab/>
        <w:t>As expected</w:t>
        <w:tab/>
        <w:t>Pass</w:t>
        <w:tab/>
        <w:t>David Kim</w:t>
        <w:tab/>
        <w:t>2025-06-28</w:t>
        <w:tab/>
        <w:t>-</w:t>
      </w:r>
    </w:p>
    <w:p>
      <w:r>
        <w:t>UAT005</w:t>
        <w:tab/>
        <w:t>Logout process</w:t>
        <w:tab/>
        <w:t>Click on "Logout" button</w:t>
        <w:tab/>
        <w:t>User should return to login screen</w:t>
        <w:tab/>
        <w:t>Redirect failed</w:t>
        <w:tab/>
        <w:t>Fail</w:t>
        <w:tab/>
        <w:t>Jane Doe</w:t>
        <w:tab/>
        <w:t>2025-06-28</w:t>
        <w:tab/>
        <w:t>Stuck on current page after logout</w:t>
      </w:r>
    </w:p>
    <w:p/>
    <w:p>
      <w:r>
        <w:t>✅ Optional Fields You Can Add</w:t>
      </w:r>
    </w:p>
    <w:p>
      <w:r>
        <w:t>Priority (High/Medium/Low)</w:t>
      </w:r>
    </w:p>
    <w:p/>
    <w:p>
      <w:r>
        <w:t>Requirement ID (to map test case to specific requirement)</w:t>
      </w:r>
    </w:p>
    <w:p/>
    <w:p>
      <w:r>
        <w:t>Retest Date (for failed test).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kern w:val="0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5919</TotalTime>
  <Application>Yozo_Office</Application>
  <Pages>1</Pages>
  <Words>201</Words>
  <Characters>1094</Characters>
  <Lines>36</Lines>
  <Paragraphs>23</Paragraphs>
  <CharactersWithSpaces>1275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Shivani Kapoor</dc:creator>
  <cp:lastModifiedBy>vivo user</cp:lastModifiedBy>
  <cp:revision>2</cp:revision>
  <dcterms:created xsi:type="dcterms:W3CDTF">2024-01-27T08:24:00Z</dcterms:created>
  <dcterms:modified xsi:type="dcterms:W3CDTF">2025-06-28T02:48:28Z</dcterms:modified>
</cp:coreProperties>
</file>