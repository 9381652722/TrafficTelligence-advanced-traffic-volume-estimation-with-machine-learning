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  <w:rtl/>
        </w:rPr>
        <w:t>Project Design Phase-II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  <w:rtl/>
        </w:rPr>
        <w:t>Technology Stack (Architecture &amp; Stack)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Date</w:t>
            </w:r>
          </w:p>
        </w:tc>
        <w:tc>
          <w:tcPr/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16 junJune 2025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Team ID</w:t>
            </w:r>
          </w:p>
        </w:tc>
        <w:tc>
          <w:tcPr/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LTVIP2025TMID14955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Project Name</w:t>
            </w:r>
          </w:p>
        </w:tc>
        <w:tc>
          <w:tcPr/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 xml:space="preserve">Traffic telligence:Ad Advance traffic volume estimation with Machine Learning 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Maximum Marks</w:t>
            </w:r>
          </w:p>
        </w:tc>
        <w:tc>
          <w:tcPr/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4 Marks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rtl/>
        </w:rPr>
        <w:t>Technical Architecture:</w:t>
      </w:r>
      <w:bookmarkStart w:id="0" w:name="_GoBack"/>
      <w:bookmarkEnd w:id="0"/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Layer</w:t>
        <w:tab/>
        <w:t>Purpose</w:t>
        <w:tab/>
        <w:t>Common Technologies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Frontend (Client-side)</w:t>
        <w:tab/>
        <w:t>Handles what users see and interact with</w:t>
        <w:tab/>
        <w:t>HTML, CSS, JavaScript, React.js, Angular, Vue.js, Svelte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Backend (Server-side)</w:t>
        <w:tab/>
        <w:t>Handles business logic, APIs, database ops</w:t>
        <w:tab/>
        <w:t>Node.js, Express.js, Django, Flask, Ruby on Rails, Spring Boot, ASP.NET Core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Database</w:t>
        <w:tab/>
        <w:t>Stores and manages application data</w:t>
        <w:tab/>
        <w:t>MySQL, PostgreSQL, MongoDB, SQLite, Redis, Oracle DB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Version Control</w:t>
        <w:tab/>
        <w:t>Tracks changes in source code</w:t>
        <w:tab/>
        <w:t>Git, GitHub, GitLab, Bitbucket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DevOps / CI-CD</w:t>
        <w:tab/>
        <w:t>Automates development &amp; deployment processes</w:t>
        <w:tab/>
        <w:t>Jenkins, GitHub Actions, GitLab CI/CD, Docker, Kubernetes, Ansible, Travis CI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Cloud / Hosting</w:t>
        <w:tab/>
        <w:t>Hosts the application online</w:t>
        <w:tab/>
        <w:t>AWS, Google Cloud, Microsoft Azure, Heroku, Vercel, Netlify, DigitalOcean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Authentication</w:t>
        <w:tab/>
        <w:t>Manages user identity and access</w:t>
        <w:tab/>
        <w:t>OAuth, JWT, Auth0, Firebase Auth, Passport.js, Okta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Testing</w:t>
        <w:tab/>
        <w:t>Ensures code quality and correctness</w:t>
        <w:tab/>
        <w:t>Jest, Mocha, Selenium, Cypress, JUnit, PyTest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API / Communication</w:t>
        <w:tab/>
        <w:t>Enables data exchange between systems</w:t>
        <w:tab/>
        <w:t>REST, GraphQL, gRPC, WebSockets, Axios, Apollo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Mobile</w:t>
        <w:tab/>
        <w:t>For building mobile applications</w:t>
        <w:tab/>
        <w:t>React Native, Flutter, Swift (iOS), Kotlin (Android), Xamarin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Monitoring &amp; Analytics</w:t>
        <w:tab/>
        <w:t>Tracks app performance and usage</w:t>
        <w:tab/>
        <w:t>Google Analytics, New Relic, Sentry, Datadog, Prometheus, Grafana</w:t>
      </w:r>
    </w:p>
    <w:p>
      <w:pPr>
        <w:rPr>
          <w:rFonts w:ascii="Arial" w:eastAsia="Arial" w:cs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  <w:style w:type="paragraph" w:styleId="37">
    <w:name w:val="header"/>
    <w:basedOn w:val="0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38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</Pages>
  <Words>197</Words>
  <Characters>1301</Characters>
  <Lines>28</Lines>
  <Paragraphs>23</Paragraphs>
  <CharactersWithSpaces>1476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2025-06-28T02:44:22Z</dcterms:modified>
</cp:coreProperties>
</file>