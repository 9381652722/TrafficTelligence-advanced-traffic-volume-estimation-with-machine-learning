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keepNext w:val="0"/>
        <w:keepLines w:val="0"/>
        <w:pageBreakBefore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  <w:rtl/>
        </w:rPr>
        <w:t>Functional &amp; Performance Testing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16 june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LTVIP2025TMID14955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Traffic telligence:Ad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4 marks </w:t>
            </w:r>
          </w:p>
        </w:tc>
      </w:tr>
    </w:tbl>
    <w:p/>
    <w:p>
      <w:pPr>
        <w:pStyle w:val="2"/>
        <w:keepNext w:val="0"/>
        <w:keepLines w:val="0"/>
        <w:pageBreakBefore w:val="0"/>
        <w:spacing w:after="80"/>
        <w:rPr>
          <w:b/>
          <w:sz w:val="20"/>
          <w:szCs w:val="20"/>
        </w:rPr>
      </w:pPr>
      <w:bookmarkStart w:id="1" w:name="_35ti2rx0yahx"/>
      <w:bookmarkEnd w:id="1"/>
      <w:r>
        <w:rPr>
          <w:b/>
          <w:sz w:val="20"/>
          <w:szCs w:val="20"/>
          <w:rtl/>
        </w:rPr>
        <w:t>Test Scenarios &amp; Results</w:t>
      </w:r>
      <w:bookmarkStart w:id="2" w:name="_GoBack"/>
      <w:bookmarkEnd w:id="2"/>
    </w:p>
    <w:p>
      <w:r>
        <w:t>Test Case ID</w:t>
        <w:tab/>
        <w:t>Module/Feature</w:t>
        <w:tab/>
        <w:t>Test Description</w:t>
        <w:tab/>
        <w:t>Preconditions</w:t>
        <w:tab/>
        <w:t>Test Steps</w:t>
        <w:tab/>
        <w:t>Expected Result</w:t>
        <w:tab/>
        <w:t>Actual Result</w:t>
        <w:tab/>
        <w:t>Status (Pass/Fail)</w:t>
        <w:tab/>
        <w:t>Tester</w:t>
        <w:tab/>
        <w:t>Remarks</w:t>
      </w:r>
    </w:p>
    <w:p>
      <w:r>
        <w:t>TC_FT_001</w:t>
        <w:tab/>
        <w:t>Login</w:t>
        <w:tab/>
        <w:t>Verify valid login</w:t>
        <w:tab/>
        <w:t>User registered</w:t>
        <w:tab/>
        <w:t>1. Go to login page</w:t>
      </w:r>
    </w:p>
    <w:p>
      <w:r>
        <w:t>2. Enter valid credentials</w:t>
      </w:r>
    </w:p>
    <w:p>
      <w:r>
        <w:t>3. Click login</w:t>
        <w:tab/>
        <w:t>User navigates to dashboard</w:t>
        <w:tab/>
        <w:t>As expected</w:t>
        <w:tab/>
        <w:t>Pass</w:t>
        <w:tab/>
        <w:t>John D.</w:t>
        <w:tab/>
        <w:t>-</w:t>
      </w:r>
    </w:p>
    <w:p>
      <w:r>
        <w:t>TC_FT_002</w:t>
        <w:tab/>
        <w:t>Login</w:t>
        <w:tab/>
        <w:t>Verify invalid login</w:t>
        <w:tab/>
        <w:t>-</w:t>
        <w:tab/>
        <w:t>1. Go to login page</w:t>
      </w:r>
    </w:p>
    <w:p>
      <w:r>
        <w:t>2. Enter invalid credentials</w:t>
      </w:r>
    </w:p>
    <w:p>
      <w:r>
        <w:t>3. Click login</w:t>
        <w:tab/>
        <w:t>Error message displayed</w:t>
        <w:tab/>
        <w:t>As expected</w:t>
        <w:tab/>
        <w:t>Pass</w:t>
        <w:tab/>
        <w:t>Mary J.</w:t>
        <w:tab/>
        <w:t>Add more edge cases</w:t>
      </w:r>
    </w:p>
    <w:p/>
    <w:p>
      <w:r>
        <w:t xml:space="preserve"> Performance Testing Template</w:t>
      </w:r>
    </w:p>
    <w:p>
      <w:r>
        <w:t>Test Case ID</w:t>
        <w:tab/>
        <w:t>Scenario</w:t>
        <w:tab/>
        <w:t>Type of Test (Load, Stress, Soak, Spike)</w:t>
        <w:tab/>
        <w:t>Test Tool</w:t>
        <w:tab/>
        <w:t>No. of Users/Load</w:t>
        <w:tab/>
        <w:t>Test Steps</w:t>
        <w:tab/>
        <w:t>Expected Response Time</w:t>
        <w:tab/>
        <w:t>Actual Response Time</w:t>
        <w:tab/>
        <w:t>Status</w:t>
        <w:tab/>
        <w:t>Remarks</w:t>
      </w:r>
    </w:p>
    <w:p>
      <w:r>
        <w:t>TC_PT_001</w:t>
        <w:tab/>
        <w:t>Login page</w:t>
        <w:tab/>
        <w:t>Load Test</w:t>
        <w:tab/>
        <w:t>JMeter</w:t>
        <w:tab/>
        <w:t>100 users</w:t>
        <w:tab/>
        <w:t>Simulate 100 users logging in simultaneously</w:t>
        <w:tab/>
        <w:t>&lt; 3 seconds</w:t>
        <w:tab/>
        <w:t>2.8 seconds</w:t>
        <w:tab/>
        <w:t>Pass</w:t>
        <w:tab/>
        <w:t>-</w:t>
      </w:r>
    </w:p>
    <w:p>
      <w:r>
        <w:t>TC_PT_002</w:t>
        <w:tab/>
        <w:t>Checkout</w:t>
        <w:tab/>
        <w:t>Stress Test</w:t>
        <w:tab/>
        <w:t>LoadRunner</w:t>
        <w:tab/>
        <w:t>1000+ users</w:t>
        <w:tab/>
        <w:t>Increase users until system fails</w:t>
        <w:tab/>
        <w:t>System fails gracefully &gt; 1200 users</w:t>
        <w:tab/>
        <w:t>Failed at 1100 users</w:t>
        <w:tab/>
        <w:t>Fail</w:t>
        <w:tab/>
        <w:t>Investigate server config</w:t>
      </w:r>
    </w:p>
    <w:p/>
    <w:p>
      <w:r>
        <w:t xml:space="preserve"> Notes:</w:t>
      </w:r>
    </w:p>
    <w:p>
      <w:r>
        <w:t>Functional Testing focuses on verifying software functions based on requirements (e.g., login, search, form validation).</w:t>
      </w:r>
    </w:p>
    <w:p/>
    <w:p>
      <w:r>
        <w:t>Performance Testing ensures the system performs well under expected or extreme conditions (e.g., response time, throughput).</w: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222</Words>
  <Characters>1252</Characters>
  <Lines>39</Lines>
  <Paragraphs>25</Paragraphs>
  <CharactersWithSpaces>1449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2025-06-28T02:55:49Z</dcterms:modified>
</cp:coreProperties>
</file>