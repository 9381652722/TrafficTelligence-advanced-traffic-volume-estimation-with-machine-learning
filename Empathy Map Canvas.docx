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Ideation Phase</w:t>
      </w:r>
    </w:p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Empathize &amp; Discover</w:t>
      </w:r>
    </w:p>
    <w:p>
      <w:pPr>
        <w:spacing w:after="0"/>
        <w:jc w:val="center"/>
        <w:rPr>
          <w:b/>
          <w:sz w:val="28"/>
          <w:szCs w:val="28"/>
        </w:rPr>
      </w:pPr>
    </w:p>
    <w:tbl>
      <w:tblPr>
        <w:jc w:val="left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rPr>
          <w:cantSplit/>
          <w:tblHeader/>
        </w:trPr>
        <w:tc>
          <w:tcPr/>
          <w:p>
            <w:r>
              <w:rPr>
                <w:rtl/>
              </w:rPr>
              <w:t>Date</w:t>
            </w:r>
          </w:p>
        </w:tc>
        <w:tc>
          <w:tcPr/>
          <w:p>
            <w:r>
              <w:t>16 june 2025</w:t>
            </w:r>
          </w:p>
        </w:tc>
      </w:tr>
      <w:tr>
        <w:trPr>
          <w:cantSplit/>
          <w:tblHeader/>
        </w:trPr>
        <w:tc>
          <w:tcPr/>
          <w:p>
            <w:r>
              <w:rPr>
                <w:rtl/>
              </w:rPr>
              <w:t>Team ID</w:t>
            </w:r>
          </w:p>
        </w:tc>
        <w:tc>
          <w:tcPr/>
          <w:p>
            <w:r>
              <w:t>LTVIP2025TMID14955</w:t>
            </w:r>
          </w:p>
        </w:tc>
      </w:tr>
      <w:tr>
        <w:trPr>
          <w:cantSplit/>
          <w:tblHeader/>
        </w:trPr>
        <w:tc>
          <w:tcPr/>
          <w:p>
            <w:r>
              <w:rPr>
                <w:rtl/>
              </w:rPr>
              <w:t>Project Name</w:t>
            </w:r>
          </w:p>
        </w:tc>
        <w:tc>
          <w:tcPr/>
          <w:p>
            <w:r>
              <w:t xml:space="preserve">Traffic telligence:Ad Advance traffic volume estimation with Machine Learning </w:t>
            </w:r>
          </w:p>
        </w:tc>
      </w:tr>
      <w:tr>
        <w:trPr>
          <w:cantSplit/>
          <w:tblHeader/>
        </w:trPr>
        <w:tc>
          <w:tcPr/>
          <w:p>
            <w:r>
              <w:rPr>
                <w:rtl/>
              </w:rPr>
              <w:t>Maximum Marks</w:t>
            </w:r>
          </w:p>
        </w:tc>
        <w:tc>
          <w:tcPr/>
          <w:p>
            <w:r>
              <w:rPr>
                <w:rtl/>
              </w:rPr>
              <w:t>4 Marks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Empathy Map Canvas: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ind w:left="0" w:firstLine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Aspect</w:t>
        <w:tab/>
        <w:t>Empathize</w:t>
        <w:tab/>
        <w:t>Discover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ind w:left="0" w:firstLine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Purpose</w:t>
        <w:tab/>
        <w:t>Understand the user’s emotions, needs, and motivations</w:t>
        <w:tab/>
        <w:t>Identify the problem space and gather relevant information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ind w:left="0" w:firstLine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Focus</w:t>
        <w:tab/>
        <w:t>User experience and perspective</w:t>
        <w:tab/>
        <w:t>Broad exploration of challenges and context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ind w:left="0" w:firstLine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Key Activities</w:t>
        <w:tab/>
        <w:t>- User interviews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ind w:left="0" w:firstLine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 Observation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ind w:left="0" w:firstLine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 Journey maps</w:t>
        <w:tab/>
        <w:t>- Market research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ind w:left="0" w:firstLine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 Stakeholder analysis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ind w:left="0" w:firstLine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 Trend analysis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ind w:left="0" w:firstLine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Goal</w:t>
        <w:tab/>
        <w:t>Gain deep empathy for the users</w:t>
        <w:tab/>
        <w:t>Uncover opportunities and define potential areas of focus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ind w:left="0" w:firstLine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Tools Used</w:t>
        <w:tab/>
        <w:t>- Empathy maps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ind w:left="0" w:firstLine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 Personas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ind w:left="0" w:firstLine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 Shadowing</w:t>
        <w:tab/>
        <w:t>- SWOT analysis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ind w:left="0" w:firstLine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 Surveys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ind w:left="0" w:firstLine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 Competitive analysis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ind w:left="0" w:firstLine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Outcome</w:t>
        <w:tab/>
        <w:t>Insight into user behavior and feelings</w:t>
        <w:tab/>
        <w:t>A clearer picture of the problem landscape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ind w:left="0" w:firstLine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Mindset</w:t>
        <w:tab/>
        <w:t>Human-centered, compassionate</w:t>
        <w:tab/>
        <w:t>Curious, open-minded, investigative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ind w:left="0" w:firstLine="0"/>
        <w:jc w:val="both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ind w:left="0" w:firstLine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Summary: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ind w:left="0" w:firstLine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Empathize is about stepping into the users’ shoes.</w:t>
      </w: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ind w:left="0" w:firstLine="0"/>
        <w:jc w:val="both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after="0" w:line="240" w:lineRule="auto"/>
        <w:ind w:left="0" w:firstLine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Discover is about exploring and understanding the context and broader system.</w:t>
      </w:r>
      <w:bookmarkStart w:id="0" w:name="_GoBack"/>
      <w:bookmarkEnd w:id="0"/>
    </w:p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IBM Plex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/>
    </w:rPr>
  </w:style>
  <w:style w:type="paragraph" w:styleId="1">
    <w:name w:val="heading 1"/>
    <w:basedOn w:val="0"/>
    <w:next w:val="0"/>
    <w:pPr>
      <w:keepNext/>
      <w:keepLines/>
      <w:pageBreakBefore w:val="0"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pageBreakBefore w:val="0"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0"/>
    <w:next w:val="0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customStyle="1" w:styleId="18">
    <w:name w:val="Default"/>
    <w:pPr>
      <w:autoSpaceDE w:val="0"/>
      <w:autoSpaceDN w:val="0"/>
      <w:adjustRightInd w:val="0"/>
      <w:spacing w:after="0" w:line="240" w:lineRule="auto"/>
    </w:pPr>
    <w:rPr>
      <w:rFonts w:ascii="IBM Plex Sans" w:eastAsia="Calibri" w:cs="IBM Plex Sans" w:hAnsi="IBM Plex Sans"/>
      <w:color w:val="000000"/>
      <w:sz w:val="24"/>
      <w:szCs w:val="24"/>
      <w:lang w:val="en-I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1</Pages>
  <Words>154</Words>
  <Characters>909</Characters>
  <Lines>38</Lines>
  <Paragraphs>30</Paragraphs>
  <CharactersWithSpaces>1031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0</cp:revision>
  <dcterms:created xsi:type="dcterms:W3CDTF">2022-09-18T16:51:00Z</dcterms:created>
  <dcterms:modified xsi:type="dcterms:W3CDTF">2025-06-28T04:55:00Z</dcterms:modified>
</cp:coreProperties>
</file>