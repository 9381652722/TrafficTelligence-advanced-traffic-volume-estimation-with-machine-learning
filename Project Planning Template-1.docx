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cs="Arial" w:hAnsi="Arial"/>
          <w:b/>
          <w:bCs/>
        </w:rPr>
      </w:pPr>
    </w:p>
    <w:tbl>
      <w:tblPr>
        <w:jc w:val="cent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16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LTVIP2025TMID14955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Traffic telligence:Ad Advance traffic volume estimation with Machine Learning 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 Marks</w:t>
            </w:r>
          </w:p>
        </w:tc>
      </w:tr>
    </w:tbl>
    <w:p>
      <w:pPr>
        <w:rPr>
          <w:rFonts w:ascii="Arial" w:cs="Arial" w:hAnsi="Arial"/>
          <w:b/>
          <w:bCs/>
        </w:rPr>
      </w:pPr>
    </w:p>
    <w:p>
      <w:pPr>
        <w:rPr>
          <w:rFonts w:ascii="Arial" w:hAnsi="Arial"/>
          <w:b/>
          <w:bCs/>
        </w:rPr>
      </w:pPr>
      <w:r>
        <w:rPr>
          <w:rFonts w:ascii="Arial" w:cs="Arial" w:hAnsi="Arial"/>
          <w:b/>
          <w:bCs/>
        </w:rPr>
        <w:t>Product Backlog, Sprint Schedule, and Estimation (4 Marks)</w:t>
      </w:r>
      <w:bookmarkStart w:id="0" w:name="_GoBack"/>
      <w:bookmarkEnd w:id="0"/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Section</w:t>
        <w:tab/>
        <w:t>Details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Project Name</w:t>
        <w:tab/>
        <w:t>[Enter the name of the project]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Project Manager</w:t>
        <w:tab/>
        <w:t>[Enter the name of the person responsible]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Start Date</w:t>
        <w:tab/>
        <w:t>[MM/DD/YYYY]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End Date</w:t>
        <w:tab/>
        <w:t>[MM/DD/YYYY]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Project Objectives</w:t>
        <w:tab/>
        <w:t>- [Objective 1]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- [Objective 2]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Scope</w:t>
        <w:tab/>
        <w:t>[Brief description of what is included/excluded in the project]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Milestones</w:t>
        <w:tab/>
        <w:t>- [Milestone 1 - Due Date]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- [Milestone 2 - Due Date]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Tasks &amp; Activities</w:t>
        <w:tab/>
        <w:t>Task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------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[Task 1]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[Task 2]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Budget Estimate</w:t>
        <w:tab/>
        <w:t>Category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---------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[Item 1]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[Item 2]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Resources Needed</w:t>
        <w:tab/>
        <w:t>- [Hardware/Software/Personnel/Materials]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Risk Assessment</w:t>
        <w:tab/>
        <w:t>Risk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------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[Risk 1]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Stakeholders</w:t>
        <w:tab/>
        <w:t>Name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------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[Name]</w:t>
      </w:r>
    </w:p>
    <w:p>
      <w:pPr>
        <w:rPr>
          <w:rFonts w:ascii="Arial" w:hAnsi="Arial"/>
          <w:b/>
          <w:bCs/>
          <w:color w:val="172B4D"/>
        </w:rPr>
      </w:pPr>
      <w:r>
        <w:rPr>
          <w:rFonts w:ascii="Arial" w:hAnsi="Arial"/>
          <w:b/>
          <w:bCs/>
          <w:color w:val="172B4D"/>
        </w:rPr>
        <w:t>Progress Tracking</w:t>
        <w:tab/>
        <w:t>Weekly/Bi-weekly updates and status reports planned</w:t>
      </w:r>
    </w:p>
    <w:sectPr>
      <w:pgSz w:w="16838" w:h="11906" w:orient="landscape"/>
      <w:pgMar w:top="1440" w:right="851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204</TotalTime>
  <Application>Yozo_Office</Application>
  <Pages>2</Pages>
  <Words>138</Words>
  <Characters>838</Characters>
  <Lines>40</Lines>
  <Paragraphs>37</Paragraphs>
  <CharactersWithSpaces>940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74</cp:revision>
  <cp:lastPrinted>2022-10-18T07:38:00Z</cp:lastPrinted>
  <dcterms:created xsi:type="dcterms:W3CDTF">2022-09-18T16:51:00Z</dcterms:created>
  <dcterms:modified xsi:type="dcterms:W3CDTF">2025-06-28T02:59:05Z</dcterms:modified>
</cp:coreProperties>
</file>