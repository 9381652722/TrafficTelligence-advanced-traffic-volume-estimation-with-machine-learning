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Define the Problem Statements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r>
              <w:rPr>
                <w:rtl/>
              </w:rPr>
              <w:t>Date</w:t>
            </w:r>
          </w:p>
        </w:tc>
        <w:tc>
          <w:tcPr/>
          <w:p>
            <w:r>
              <w:t>16 june 2025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Team ID</w:t>
            </w:r>
          </w:p>
        </w:tc>
        <w:tc>
          <w:tcPr/>
          <w:p>
            <w:r>
              <w:t>LTVIP2025TMID41955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Project Name</w:t>
            </w:r>
          </w:p>
        </w:tc>
        <w:tc>
          <w:tcPr/>
          <w:p>
            <w:r>
              <w:t xml:space="preserve">Traffic telligence:Adv Advance traffic volume estimation with Machine Learning </w:t>
            </w:r>
          </w:p>
        </w:tc>
      </w:tr>
      <w:tr>
        <w:trPr>
          <w:cantSplit/>
          <w:tblHeader/>
        </w:trPr>
        <w:tc>
          <w:tcPr/>
          <w:p>
            <w:r>
              <w:rPr>
                <w:rtl/>
              </w:rPr>
              <w:t>Maximum Marks</w:t>
            </w:r>
          </w:p>
        </w:tc>
        <w:tc>
          <w:tcPr/>
          <w:p>
            <w:r>
              <w:rPr>
                <w:rtl/>
              </w:rPr>
              <w:t>2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  <w:rtl/>
        </w:rPr>
      </w:pPr>
      <w:r>
        <w:rPr>
          <w:b/>
          <w:sz w:val="24"/>
          <w:szCs w:val="24"/>
          <w:rtl/>
        </w:rPr>
        <w:t>Customer Problem Statement Template: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Section</w:t>
        <w:tab/>
        <w:t>Description / Guide</w:t>
        <w:tab/>
        <w:t>Example (Traffic Volume Estimation)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 Title</w:t>
        <w:tab/>
        <w:t>Concise title summarizing the problem</w:t>
        <w:tab/>
        <w:t>"Traffic Volume Estimation Using Machine Learning for Urban Congestion Management"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Background / Context</w:t>
        <w:tab/>
        <w:t>Brief overview of the current situation, and why it matters</w:t>
        <w:tab/>
        <w:t>Rapid urbanization is increasing traffic congestion, affecting commute times and air quality. Traditional volume estimation methods are costly and not scalable.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 Problem Description</w:t>
        <w:tab/>
        <w:t>Clear statement of the core issue to be addressed</w:t>
        <w:tab/>
        <w:t>Existing traffic monitoring systems rely heavily on physical sensors, which are expensive and cover limited areas. There’s a need for scalable, real-time volume prediction using data-driven methods.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 Objectives</w:t>
        <w:tab/>
        <w:t>Specific, measurable goals of the project</w:t>
        <w:tab/>
        <w:t>- Predict hourly traffic volume on major roads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Use machine learning to improve prediction accuracy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Reduce infrastructure costs using sensor alternatives (e.g., GPS, mobile data)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5. Scope</w:t>
        <w:tab/>
        <w:t>Define what is included and excluded from the project</w:t>
        <w:tab/>
        <w:t>Included: Urban roads, historical + real-time data, ML modeling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Excluded: Rural areas, signal optimization, policy recommendations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6. Stakeholders</w:t>
        <w:tab/>
        <w:t>Who is affected by or benefits from solving this problem</w:t>
        <w:tab/>
        <w:t>- City traffic planners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Commuters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Public transportation authorities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Environmental agencies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7. Constraints</w:t>
        <w:tab/>
        <w:t>Limitations such as time, budget, data availability</w:t>
        <w:tab/>
        <w:t>- Limited historical data in some areas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Real-time processing demands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Privacy regulations on GPS/mobile data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8. Success Criteria / Metrics</w:t>
        <w:tab/>
        <w:t>How to evaluate if the problem is effectively solved</w:t>
        <w:tab/>
        <w:t>- RMSE &lt; 10 on test data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Deployment-ready model with inference time &lt; 1 second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Improvement over baseline traditional methods by 15%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9. Assumptions</w:t>
        <w:tab/>
        <w:t>Conditions assumed to hold true during problem solving</w:t>
        <w:tab/>
        <w:t>- Access to anonymized GPS or mobile data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Sufficient historical traffic records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ML models can generalize across time and location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0"/>
    <w:next w:val="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styleId="18">
    <w:name w:val="Subtitle"/>
    <w:basedOn w:val="0"/>
    <w:next w:val="0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2</Pages>
  <Words>316</Words>
  <Characters>1842</Characters>
  <Lines>50</Lines>
  <Paragraphs>33</Paragraphs>
  <CharactersWithSpaces>2124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2025-06-28T01:09:46Z</dcterms:modified>
</cp:coreProperties>
</file>